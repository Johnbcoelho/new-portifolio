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276B2" w14:textId="6A46FBA5" w:rsidR="00BD6741" w:rsidRDefault="00BD6741">
      <w:r w:rsidRPr="00D40ACF">
        <w:rPr>
          <w:noProof/>
          <w:lang w:val="pt-BR" w:bidi="pt-BR"/>
        </w:rPr>
        <mc:AlternateContent>
          <mc:Choice Requires="wps">
            <w:drawing>
              <wp:inline distT="0" distB="0" distL="0" distR="0" wp14:anchorId="601FE233" wp14:editId="2B56B130">
                <wp:extent cx="2122805" cy="2122805"/>
                <wp:effectExtent l="19050" t="19050" r="29845" b="29845"/>
                <wp:docPr id="2" name="Oval 2" title="Foto Profissional de Home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805" cy="2122805"/>
                        </a:xfrm>
                        <a:prstGeom prst="ellipse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93067" w14:textId="77777777" w:rsidR="00BD6741" w:rsidRPr="005A2450" w:rsidRDefault="00BD6741" w:rsidP="00BD6741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01FE233" id="Oval 2" o:spid="_x0000_s1026" alt="Título: Foto Profissional de Homem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" strokecolor="#94b6d2 [3204]" strokeweight="5pt">
                <v:fill r:id="rId10" o:title="" recolor="t" rotate="t" type="frame"/>
                <v:stroke joinstyle="miter"/>
                <v:textbox>
                  <w:txbxContent>
                    <w:p w14:paraId="09E93067" w14:textId="77777777" w:rsidR="00BD6741" w:rsidRPr="005A2450" w:rsidRDefault="00BD6741" w:rsidP="00BD6741">
                      <w:pPr>
                        <w:jc w:val="center"/>
                        <w:rPr>
                          <w:lang w:val="pt-BR"/>
                        </w:rPr>
                      </w:pPr>
                    </w:p>
                  </w:txbxContent>
                </v:textbox>
                <w10:anchorlock/>
              </v:oval>
            </w:pict>
          </mc:Fallback>
        </mc:AlternateContent>
      </w:r>
    </w:p>
    <w:p w14:paraId="6C694A80" w14:textId="5D0D6B7A" w:rsidR="00BD6741" w:rsidRDefault="00BD6741"/>
    <w:tbl>
      <w:tblPr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ACF" w14:paraId="23F68ECA" w14:textId="77777777" w:rsidTr="00BD6741">
        <w:tc>
          <w:tcPr>
            <w:tcW w:w="3600" w:type="dxa"/>
          </w:tcPr>
          <w:sdt>
            <w:sdtPr>
              <w:rPr>
                <w:noProof/>
                <w:lang w:val="pt-BR"/>
              </w:rPr>
              <w:id w:val="-1711873194"/>
              <w:placeholder>
                <w:docPart w:val="CAF3F65D1E894485BE9A95F665AB5B2B"/>
              </w:placeholder>
              <w:temporary/>
              <w:showingPlcHdr/>
              <w15:appearance w15:val="hidden"/>
            </w:sdtPr>
            <w:sdtContent>
              <w:p w14:paraId="4B21FBD3" w14:textId="77777777" w:rsidR="001B2ABD" w:rsidRPr="00D40ACF" w:rsidRDefault="00036450" w:rsidP="00036450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Perfil</w:t>
                </w:r>
              </w:p>
            </w:sdtContent>
          </w:sdt>
          <w:p w14:paraId="4301A19F" w14:textId="5EF2DF34" w:rsidR="00036450" w:rsidRPr="00D40ACF" w:rsidRDefault="000500EA" w:rsidP="00BD6741">
            <w:pPr>
              <w:jc w:val="both"/>
              <w:rPr>
                <w:noProof/>
                <w:lang w:val="pt-BR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Sou um programador em início de carreira, entrando em um campo emocionante e desafiador. Estou aprendendo a traduzir problemas do mundo</w:t>
            </w:r>
            <w:r w:rsidR="00BD674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real em soluções de software. Estou adquirindo habilidades de codificação, resolvendo problemas lógicos e colaborando com outros profissionais de tecnologia para criar aplicativos, sistemas e sites funcionais e eficiente. Também busco explorar novas tecnologias, linguagens de programação e metodologias de desenvolvimento, buscando aprimorar minhas habilidades e conhecimentos.</w:t>
            </w:r>
          </w:p>
          <w:p w14:paraId="30A22FD9" w14:textId="77777777" w:rsidR="00036450" w:rsidRPr="00D40ACF" w:rsidRDefault="00036450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954003311"/>
              <w:placeholder>
                <w:docPart w:val="7C14936962F046639F02CBB2463CC786"/>
              </w:placeholder>
              <w:temporary/>
              <w:showingPlcHdr/>
              <w15:appearance w15:val="hidden"/>
            </w:sdtPr>
            <w:sdtContent>
              <w:p w14:paraId="59125E90" w14:textId="77777777" w:rsidR="00036450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111563247"/>
              <w:placeholder>
                <w:docPart w:val="4B0AC3F5D9BA4047A5988ED7BA5BDE1B"/>
              </w:placeholder>
              <w:temporary/>
              <w:showingPlcHdr/>
              <w15:appearance w15:val="hidden"/>
            </w:sdtPr>
            <w:sdtContent>
              <w:p w14:paraId="30C2A623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p w14:paraId="366C4ECD" w14:textId="3F61D848" w:rsidR="004D3011" w:rsidRPr="00D40ACF" w:rsidRDefault="000500EA" w:rsidP="004D3011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(67) 984679695</w:t>
            </w:r>
          </w:p>
          <w:p w14:paraId="5FAC7AA7" w14:textId="77777777"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240260293"/>
              <w:placeholder>
                <w:docPart w:val="38F6C7C897364E11B0C2FCD666117E6A"/>
              </w:placeholder>
              <w:temporary/>
              <w:showingPlcHdr/>
              <w15:appearance w15:val="hidden"/>
            </w:sdtPr>
            <w:sdtContent>
              <w:p w14:paraId="76EA551F" w14:textId="77777777"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EMAIL:</w:t>
                </w:r>
              </w:p>
            </w:sdtContent>
          </w:sdt>
          <w:p w14:paraId="16D07B27" w14:textId="6E88B72A" w:rsidR="00036450" w:rsidRDefault="00000000" w:rsidP="002D5281">
            <w:pPr>
              <w:rPr>
                <w:noProof/>
                <w:color w:val="B85A22" w:themeColor="accent2" w:themeShade="BF"/>
                <w:lang w:val="pt-BR"/>
              </w:rPr>
            </w:pPr>
            <w:hyperlink r:id="rId11" w:history="1">
              <w:r w:rsidR="000500EA" w:rsidRPr="009C0EFB">
                <w:rPr>
                  <w:rStyle w:val="Hyperlink"/>
                  <w:noProof/>
                  <w:lang w:val="pt-BR"/>
                </w:rPr>
                <w:t>Johnbcoelho@gmail.com</w:t>
              </w:r>
            </w:hyperlink>
          </w:p>
          <w:p w14:paraId="0039CAC9" w14:textId="77777777" w:rsidR="000500EA" w:rsidRDefault="000500EA" w:rsidP="002D5281"/>
          <w:p w14:paraId="5711486E" w14:textId="1655E270" w:rsidR="004142CD" w:rsidRPr="000500EA" w:rsidRDefault="004142CD" w:rsidP="004142CD">
            <w:pPr>
              <w:rPr>
                <w:noProof/>
                <w:lang w:val="pt-BR"/>
              </w:rPr>
            </w:pPr>
          </w:p>
          <w:p w14:paraId="785C2BD4" w14:textId="1B47CF59" w:rsidR="000500EA" w:rsidRDefault="000500EA" w:rsidP="000500EA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 xml:space="preserve">LINKEDIN: </w:t>
            </w:r>
          </w:p>
          <w:p w14:paraId="32CC701F" w14:textId="644BFD3C" w:rsidR="000500EA" w:rsidRDefault="00000000" w:rsidP="000500EA">
            <w:hyperlink r:id="rId12" w:history="1">
              <w:r w:rsidR="000500EA">
                <w:rPr>
                  <w:rStyle w:val="Hyperlink"/>
                </w:rPr>
                <w:t>João Gabriel Barbosa Coelho | LinkedIn</w:t>
              </w:r>
            </w:hyperlink>
          </w:p>
          <w:p w14:paraId="6EA3B833" w14:textId="77777777" w:rsidR="000500EA" w:rsidRDefault="000500EA" w:rsidP="000500EA"/>
          <w:p w14:paraId="1093D101" w14:textId="10A703D7" w:rsidR="000500EA" w:rsidRDefault="000500EA" w:rsidP="000500EA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GITHUB:</w:t>
            </w:r>
          </w:p>
          <w:p w14:paraId="438C35D8" w14:textId="6A194504" w:rsidR="000500EA" w:rsidRDefault="00000000" w:rsidP="000500EA">
            <w:pPr>
              <w:rPr>
                <w:noProof/>
                <w:lang w:val="pt-BR"/>
              </w:rPr>
            </w:pPr>
            <w:hyperlink r:id="rId13" w:history="1">
              <w:r w:rsidR="000500EA">
                <w:rPr>
                  <w:rStyle w:val="Hyperlink"/>
                </w:rPr>
                <w:t>Johnbcoelho (João Gabriel Barbosa Coelho) (github.com)</w:t>
              </w:r>
            </w:hyperlink>
          </w:p>
          <w:p w14:paraId="4D1485D1" w14:textId="5BCFE80D" w:rsidR="004D3011" w:rsidRPr="00D40ACF" w:rsidRDefault="004D3011" w:rsidP="00CB0055">
            <w:pPr>
              <w:pStyle w:val="Ttulo3"/>
              <w:rPr>
                <w:noProof/>
                <w:lang w:val="pt-BR"/>
              </w:rPr>
            </w:pPr>
          </w:p>
          <w:p w14:paraId="275E854F" w14:textId="5B5081FE" w:rsidR="004D3011" w:rsidRPr="00D40ACF" w:rsidRDefault="004D3011" w:rsidP="004D3011">
            <w:pPr>
              <w:rPr>
                <w:noProof/>
                <w:lang w:val="pt-BR"/>
              </w:rPr>
            </w:pPr>
          </w:p>
          <w:p w14:paraId="702CEE21" w14:textId="295CEE84" w:rsidR="004D3011" w:rsidRPr="00D40ACF" w:rsidRDefault="004D3011" w:rsidP="004D3011">
            <w:pPr>
              <w:rPr>
                <w:noProof/>
                <w:lang w:val="pt-BR"/>
              </w:rPr>
            </w:pPr>
          </w:p>
          <w:p w14:paraId="06B85E4E" w14:textId="29C8043A" w:rsidR="004D3011" w:rsidRPr="00D40ACF" w:rsidRDefault="004D3011" w:rsidP="004D3011">
            <w:pPr>
              <w:rPr>
                <w:noProof/>
                <w:lang w:val="pt-BR"/>
              </w:rPr>
            </w:pPr>
          </w:p>
          <w:p w14:paraId="6A06829E" w14:textId="1EAD153D" w:rsidR="004D3011" w:rsidRPr="00D40ACF" w:rsidRDefault="004D3011" w:rsidP="004D3011">
            <w:pPr>
              <w:rPr>
                <w:noProof/>
                <w:lang w:val="pt-BR"/>
              </w:rPr>
            </w:pPr>
          </w:p>
        </w:tc>
        <w:tc>
          <w:tcPr>
            <w:tcW w:w="720" w:type="dxa"/>
          </w:tcPr>
          <w:p w14:paraId="36D6391F" w14:textId="77777777" w:rsidR="001B2ABD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  <w:p w14:paraId="58398644" w14:textId="77777777" w:rsidR="00BD6741" w:rsidRDefault="00BD6741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  <w:p w14:paraId="1420292A" w14:textId="77777777" w:rsidR="00BD6741" w:rsidRDefault="00BD6741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  <w:p w14:paraId="16CDCEA7" w14:textId="77777777" w:rsidR="00BD6741" w:rsidRPr="00D40ACF" w:rsidRDefault="00BD6741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p w14:paraId="5AF56457" w14:textId="1C931425" w:rsidR="00BD6741" w:rsidRDefault="00477F12" w:rsidP="00036450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JOÃO GABRIEL BARBOSA COELHO</w:t>
            </w:r>
          </w:p>
          <w:sdt>
            <w:sdtPr>
              <w:rPr>
                <w:noProof/>
                <w:lang w:val="pt-BR"/>
              </w:rPr>
              <w:id w:val="1049110328"/>
              <w:placeholder>
                <w:docPart w:val="C1193FACF82B4B90A578A7A3BCFA8E37"/>
              </w:placeholder>
              <w:temporary/>
              <w:showingPlcHdr/>
              <w15:appearance w15:val="hidden"/>
            </w:sdtPr>
            <w:sdtContent>
              <w:p w14:paraId="707D9BAE" w14:textId="3CD538EB" w:rsidR="001B2ABD" w:rsidRPr="00D40ACF" w:rsidRDefault="00E25A26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EDUCAÇÃO</w:t>
                </w:r>
              </w:p>
            </w:sdtContent>
          </w:sdt>
          <w:p w14:paraId="1DCA5933" w14:textId="5FCA2C94" w:rsidR="00036450" w:rsidRPr="00D40ACF" w:rsidRDefault="00BD6741" w:rsidP="00B359E4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UNIVERSIDADE ESTADUAL DE MATO GROSSO DO SUL - UEMS</w:t>
            </w:r>
          </w:p>
          <w:p w14:paraId="76CCBE15" w14:textId="327A1A16" w:rsidR="00036450" w:rsidRPr="00D40ACF" w:rsidRDefault="00BD6741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2021</w:t>
            </w:r>
            <w:r w:rsidR="00036450" w:rsidRPr="00D40ACF">
              <w:rPr>
                <w:noProof/>
                <w:lang w:val="pt-BR" w:bidi="pt-BR"/>
              </w:rPr>
              <w:t xml:space="preserve"> - </w:t>
            </w:r>
            <w:r>
              <w:rPr>
                <w:noProof/>
                <w:lang w:val="pt-BR"/>
              </w:rPr>
              <w:t>2025</w:t>
            </w:r>
          </w:p>
          <w:p w14:paraId="07B76EE2" w14:textId="67887187" w:rsidR="00036450" w:rsidRPr="00D40ACF" w:rsidRDefault="00036450" w:rsidP="004142CD">
            <w:pPr>
              <w:rPr>
                <w:noProof/>
                <w:lang w:val="pt-BR"/>
              </w:rPr>
            </w:pPr>
          </w:p>
          <w:p w14:paraId="23259298" w14:textId="7FA21A66" w:rsidR="00036450" w:rsidRPr="00D40ACF" w:rsidRDefault="00BD6741" w:rsidP="00B359E4">
            <w:pPr>
              <w:pStyle w:val="Ttul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DEVCLUB</w:t>
            </w:r>
          </w:p>
          <w:p w14:paraId="7375976C" w14:textId="663B3329" w:rsidR="00036450" w:rsidRPr="00D40ACF" w:rsidRDefault="00BD6741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Abril 2024</w:t>
            </w:r>
            <w:r w:rsidR="00036450" w:rsidRPr="00D40ACF">
              <w:rPr>
                <w:noProof/>
                <w:lang w:val="pt-BR" w:bidi="pt-BR"/>
              </w:rPr>
              <w:t xml:space="preserve"> -</w:t>
            </w:r>
          </w:p>
          <w:p w14:paraId="6BA28F4C" w14:textId="04FA4FE6" w:rsidR="004142CD" w:rsidRPr="00D40ACF" w:rsidRDefault="004142CD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001553383"/>
              <w:placeholder>
                <w:docPart w:val="36E1FDA86A4346F69F9CB6948A0625A1"/>
              </w:placeholder>
              <w:temporary/>
              <w:showingPlcHdr/>
              <w15:appearance w15:val="hidden"/>
            </w:sdtPr>
            <w:sdtContent>
              <w:p w14:paraId="566035C5" w14:textId="77777777" w:rsidR="00036450" w:rsidRPr="00D40ACF" w:rsidRDefault="00036450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14:paraId="43FB9FCE" w14:textId="5E560698" w:rsidR="00036450" w:rsidRPr="00D40ACF" w:rsidRDefault="00BD6741" w:rsidP="00B359E4">
            <w:pPr>
              <w:pStyle w:val="Ttulo4"/>
              <w:rPr>
                <w:bCs/>
                <w:noProof/>
                <w:lang w:val="pt-BR"/>
              </w:rPr>
            </w:pPr>
            <w:r>
              <w:rPr>
                <w:noProof/>
                <w:lang w:val="pt-BR"/>
              </w:rPr>
              <w:t>DEVCLUB</w:t>
            </w:r>
          </w:p>
          <w:p w14:paraId="272E887D" w14:textId="1F849AFD" w:rsidR="00036450" w:rsidRPr="00D40ACF" w:rsidRDefault="00477F12" w:rsidP="00B359E4">
            <w:pPr>
              <w:pStyle w:val="Data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Abril 2024</w:t>
            </w:r>
          </w:p>
          <w:p w14:paraId="3ABE1C03" w14:textId="067D5D68" w:rsidR="004D3011" w:rsidRPr="00D40ACF" w:rsidRDefault="00477F12" w:rsidP="00036450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Freelancer</w:t>
            </w:r>
          </w:p>
          <w:p w14:paraId="1DF0AD86" w14:textId="77777777" w:rsidR="00036450" w:rsidRDefault="00036450" w:rsidP="00477F12">
            <w:pPr>
              <w:rPr>
                <w:noProof/>
                <w:color w:val="FFFFFF" w:themeColor="background1"/>
                <w:lang w:val="pt-BR"/>
              </w:rPr>
            </w:pPr>
          </w:p>
          <w:p w14:paraId="069D723C" w14:textId="38B927C5" w:rsidR="00477F12" w:rsidRDefault="00477F12" w:rsidP="00477F12">
            <w:pPr>
              <w:pStyle w:val="Ttul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objetivo</w:t>
            </w:r>
          </w:p>
          <w:p w14:paraId="695D04A0" w14:textId="5DBC4C45" w:rsidR="00477F12" w:rsidRDefault="00477F12" w:rsidP="00477F12">
            <w:pPr>
              <w:rPr>
                <w:lang w:val="pt-BR"/>
              </w:rPr>
            </w:pPr>
            <w:r w:rsidRPr="00477F12">
              <w:rPr>
                <w:lang w:val="pt-BR"/>
              </w:rPr>
              <w:t xml:space="preserve">Desenvolvedor Front </w:t>
            </w:r>
            <w:proofErr w:type="spellStart"/>
            <w:r w:rsidRPr="00477F12">
              <w:rPr>
                <w:lang w:val="pt-BR"/>
              </w:rPr>
              <w:t>End</w:t>
            </w:r>
            <w:proofErr w:type="spellEnd"/>
            <w:r w:rsidRPr="00477F12">
              <w:rPr>
                <w:lang w:val="pt-BR"/>
              </w:rPr>
              <w:t xml:space="preserve"> </w:t>
            </w:r>
            <w:r>
              <w:rPr>
                <w:lang w:val="pt-BR"/>
              </w:rPr>
              <w:t>desde abril de 2024</w:t>
            </w:r>
            <w:r w:rsidRPr="00477F12">
              <w:rPr>
                <w:lang w:val="pt-BR"/>
              </w:rPr>
              <w:t>, especializado em criar interfaces de usuário responsivas e intuitivas. Busco uma oportunidade para aplicar minhas habilidades e contribuir para o crescimento da empresa.</w:t>
            </w:r>
          </w:p>
          <w:p w14:paraId="265844E4" w14:textId="77777777" w:rsidR="00477F12" w:rsidRDefault="00477F12" w:rsidP="00477F12">
            <w:pPr>
              <w:rPr>
                <w:lang w:val="pt-BR"/>
              </w:rPr>
            </w:pPr>
          </w:p>
          <w:p w14:paraId="3CC7CD77" w14:textId="0312989B" w:rsidR="00477F12" w:rsidRPr="00477F12" w:rsidRDefault="00477F12" w:rsidP="00477F12">
            <w:pPr>
              <w:rPr>
                <w:lang w:val="pt-BR"/>
              </w:rPr>
            </w:pPr>
            <w:r w:rsidRPr="00477F12">
              <w:rPr>
                <w:lang w:val="pt-BR"/>
              </w:rPr>
              <w:t>- Desenvolvimento de aplicações web utilizando HTML, CSS</w:t>
            </w:r>
            <w:r>
              <w:rPr>
                <w:lang w:val="pt-BR"/>
              </w:rPr>
              <w:t xml:space="preserve"> e</w:t>
            </w:r>
            <w:r w:rsidRPr="00477F12">
              <w:rPr>
                <w:lang w:val="pt-BR"/>
              </w:rPr>
              <w:t xml:space="preserve"> </w:t>
            </w:r>
            <w:proofErr w:type="spellStart"/>
            <w:r w:rsidRPr="00477F12">
              <w:rPr>
                <w:lang w:val="pt-BR"/>
              </w:rPr>
              <w:t>JavaScript</w:t>
            </w:r>
            <w:proofErr w:type="spellEnd"/>
            <w:r>
              <w:rPr>
                <w:lang w:val="pt-BR"/>
              </w:rPr>
              <w:t>.</w:t>
            </w:r>
          </w:p>
          <w:p w14:paraId="58222E70" w14:textId="77777777" w:rsidR="00477F12" w:rsidRPr="00477F12" w:rsidRDefault="00477F12" w:rsidP="00477F12">
            <w:pPr>
              <w:rPr>
                <w:lang w:val="pt-BR"/>
              </w:rPr>
            </w:pPr>
            <w:r w:rsidRPr="00477F12">
              <w:rPr>
                <w:lang w:val="pt-BR"/>
              </w:rPr>
              <w:t>- Colaboração com designers para criar interfaces de usuário atraentes e funcionais.</w:t>
            </w:r>
          </w:p>
          <w:p w14:paraId="325C6138" w14:textId="77777777" w:rsidR="00477F12" w:rsidRPr="00477F12" w:rsidRDefault="00477F12" w:rsidP="00477F12">
            <w:pPr>
              <w:rPr>
                <w:lang w:val="pt-BR"/>
              </w:rPr>
            </w:pPr>
            <w:r w:rsidRPr="00477F12">
              <w:rPr>
                <w:lang w:val="pt-BR"/>
              </w:rPr>
              <w:t>- Implementação de práticas de SEO para melhorar a visibilidade das páginas.</w:t>
            </w:r>
          </w:p>
          <w:p w14:paraId="1914EE18" w14:textId="1D0A75B7" w:rsidR="00477F12" w:rsidRDefault="00477F12" w:rsidP="00477F12">
            <w:pPr>
              <w:rPr>
                <w:lang w:val="pt-BR"/>
              </w:rPr>
            </w:pPr>
            <w:r w:rsidRPr="00477F12">
              <w:rPr>
                <w:lang w:val="pt-BR"/>
              </w:rPr>
              <w:t>- Otimização de desempenho e responsividade das aplicações.</w:t>
            </w:r>
          </w:p>
          <w:p w14:paraId="6B3ADA44" w14:textId="77777777" w:rsidR="00477F12" w:rsidRDefault="00477F12" w:rsidP="00477F12">
            <w:pPr>
              <w:rPr>
                <w:lang w:val="pt-BR"/>
              </w:rPr>
            </w:pPr>
          </w:p>
          <w:p w14:paraId="28D88A2C" w14:textId="77777777" w:rsidR="00477F12" w:rsidRPr="00477F12" w:rsidRDefault="00477F12" w:rsidP="00477F12">
            <w:pPr>
              <w:rPr>
                <w:lang w:val="pt-BR"/>
              </w:rPr>
            </w:pPr>
          </w:p>
          <w:p w14:paraId="3408F974" w14:textId="77777777" w:rsidR="00477F12" w:rsidRDefault="00477F12" w:rsidP="00477F12">
            <w:pPr>
              <w:rPr>
                <w:noProof/>
                <w:color w:val="FFFFFF" w:themeColor="background1"/>
                <w:lang w:val="pt-BR"/>
              </w:rPr>
            </w:pPr>
          </w:p>
          <w:p w14:paraId="7291520E" w14:textId="77777777" w:rsidR="00477F12" w:rsidRPr="00477F12" w:rsidRDefault="00477F12" w:rsidP="00477F12">
            <w:pPr>
              <w:rPr>
                <w:noProof/>
                <w:color w:val="FFFFFF" w:themeColor="background1"/>
                <w:lang w:val="pt-BR"/>
              </w:rPr>
            </w:pPr>
            <w:r w:rsidRPr="00477F12">
              <w:rPr>
                <w:noProof/>
                <w:color w:val="FFFFFF" w:themeColor="background1"/>
                <w:lang w:val="pt-BR"/>
              </w:rPr>
              <w:t>- Desenvolvimento de aplicações web utilizando HTML, CSS, JavaScript e React.</w:t>
            </w:r>
          </w:p>
          <w:p w14:paraId="4C05CE62" w14:textId="77777777" w:rsidR="00477F12" w:rsidRPr="00477F12" w:rsidRDefault="00477F12" w:rsidP="00477F12">
            <w:pPr>
              <w:rPr>
                <w:noProof/>
                <w:color w:val="FFFFFF" w:themeColor="background1"/>
                <w:lang w:val="pt-BR"/>
              </w:rPr>
            </w:pPr>
            <w:r w:rsidRPr="00477F12">
              <w:rPr>
                <w:noProof/>
                <w:color w:val="FFFFFF" w:themeColor="background1"/>
                <w:lang w:val="pt-BR"/>
              </w:rPr>
              <w:t>- Colaboração com designers para criar interfaces de usuário atraentes e funcionais.</w:t>
            </w:r>
          </w:p>
          <w:p w14:paraId="15CB63A4" w14:textId="77777777" w:rsidR="00477F12" w:rsidRPr="00477F12" w:rsidRDefault="00477F12" w:rsidP="00477F12">
            <w:pPr>
              <w:rPr>
                <w:noProof/>
                <w:color w:val="FFFFFF" w:themeColor="background1"/>
                <w:lang w:val="pt-BR"/>
              </w:rPr>
            </w:pPr>
            <w:r w:rsidRPr="00477F12">
              <w:rPr>
                <w:noProof/>
                <w:color w:val="FFFFFF" w:themeColor="background1"/>
                <w:lang w:val="pt-BR"/>
              </w:rPr>
              <w:t>- Implementação de práticas de SEO para melhorar a visibilidade das páginas.</w:t>
            </w:r>
          </w:p>
          <w:p w14:paraId="15D83F06" w14:textId="49A13AF3" w:rsidR="00477F12" w:rsidRPr="00D40ACF" w:rsidRDefault="00477F12" w:rsidP="00477F12">
            <w:pPr>
              <w:rPr>
                <w:noProof/>
                <w:color w:val="FFFFFF" w:themeColor="background1"/>
                <w:lang w:val="pt-BR"/>
              </w:rPr>
            </w:pPr>
            <w:r w:rsidRPr="00477F12">
              <w:rPr>
                <w:noProof/>
                <w:color w:val="FFFFFF" w:themeColor="background1"/>
                <w:lang w:val="pt-BR"/>
              </w:rPr>
              <w:t>- Otimização de desempenho e responsividade das apli</w:t>
            </w:r>
          </w:p>
        </w:tc>
      </w:tr>
    </w:tbl>
    <w:p w14:paraId="44D0AB68" w14:textId="77777777" w:rsidR="00BB17B5" w:rsidRPr="00D40ACF" w:rsidRDefault="00BB17B5" w:rsidP="000C45FF">
      <w:pPr>
        <w:tabs>
          <w:tab w:val="left" w:pos="990"/>
        </w:tabs>
        <w:rPr>
          <w:noProof/>
          <w:lang w:val="pt-BR"/>
        </w:rPr>
      </w:pPr>
    </w:p>
    <w:sectPr w:rsidR="00BB17B5" w:rsidRPr="00D40ACF" w:rsidSect="002D3CA3">
      <w:headerReference w:type="default" r:id="rId14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625E0B" w14:textId="77777777" w:rsidR="009A1BA0" w:rsidRDefault="009A1BA0" w:rsidP="000C45FF">
      <w:r>
        <w:separator/>
      </w:r>
    </w:p>
  </w:endnote>
  <w:endnote w:type="continuationSeparator" w:id="0">
    <w:p w14:paraId="2DCB0402" w14:textId="77777777" w:rsidR="009A1BA0" w:rsidRDefault="009A1BA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61503" w14:textId="77777777" w:rsidR="009A1BA0" w:rsidRDefault="009A1BA0" w:rsidP="000C45FF">
      <w:r>
        <w:separator/>
      </w:r>
    </w:p>
  </w:footnote>
  <w:footnote w:type="continuationSeparator" w:id="0">
    <w:p w14:paraId="069DB307" w14:textId="77777777" w:rsidR="009A1BA0" w:rsidRDefault="009A1BA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A9D4D" w14:textId="77777777"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1FB28C92" wp14:editId="1FC77FF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21084399">
    <w:abstractNumId w:val="10"/>
  </w:num>
  <w:num w:numId="2" w16cid:durableId="1496727966">
    <w:abstractNumId w:val="11"/>
  </w:num>
  <w:num w:numId="3" w16cid:durableId="1243174257">
    <w:abstractNumId w:val="8"/>
  </w:num>
  <w:num w:numId="4" w16cid:durableId="877164283">
    <w:abstractNumId w:val="3"/>
  </w:num>
  <w:num w:numId="5" w16cid:durableId="435827870">
    <w:abstractNumId w:val="2"/>
  </w:num>
  <w:num w:numId="6" w16cid:durableId="674721979">
    <w:abstractNumId w:val="1"/>
  </w:num>
  <w:num w:numId="7" w16cid:durableId="1549797798">
    <w:abstractNumId w:val="0"/>
  </w:num>
  <w:num w:numId="8" w16cid:durableId="38673781">
    <w:abstractNumId w:val="9"/>
  </w:num>
  <w:num w:numId="9" w16cid:durableId="560946761">
    <w:abstractNumId w:val="7"/>
  </w:num>
  <w:num w:numId="10" w16cid:durableId="1074353181">
    <w:abstractNumId w:val="6"/>
  </w:num>
  <w:num w:numId="11" w16cid:durableId="923612401">
    <w:abstractNumId w:val="5"/>
  </w:num>
  <w:num w:numId="12" w16cid:durableId="112016089">
    <w:abstractNumId w:val="4"/>
  </w:num>
  <w:num w:numId="13" w16cid:durableId="13178035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EA"/>
    <w:rsid w:val="00036450"/>
    <w:rsid w:val="000500EA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2D5281"/>
    <w:rsid w:val="0030481B"/>
    <w:rsid w:val="003142D6"/>
    <w:rsid w:val="003156FC"/>
    <w:rsid w:val="003254B5"/>
    <w:rsid w:val="00333B41"/>
    <w:rsid w:val="0037121F"/>
    <w:rsid w:val="003A6B7D"/>
    <w:rsid w:val="003B06CA"/>
    <w:rsid w:val="003E6E25"/>
    <w:rsid w:val="004071FC"/>
    <w:rsid w:val="004142CD"/>
    <w:rsid w:val="00445947"/>
    <w:rsid w:val="00477F12"/>
    <w:rsid w:val="004813B3"/>
    <w:rsid w:val="00496591"/>
    <w:rsid w:val="004C63E4"/>
    <w:rsid w:val="004D3011"/>
    <w:rsid w:val="004D7BD7"/>
    <w:rsid w:val="005262AC"/>
    <w:rsid w:val="00532FFE"/>
    <w:rsid w:val="005A2450"/>
    <w:rsid w:val="005E39D5"/>
    <w:rsid w:val="00600670"/>
    <w:rsid w:val="0062123A"/>
    <w:rsid w:val="00646E75"/>
    <w:rsid w:val="006771D0"/>
    <w:rsid w:val="006E24E2"/>
    <w:rsid w:val="00715FCB"/>
    <w:rsid w:val="00743101"/>
    <w:rsid w:val="007775E1"/>
    <w:rsid w:val="007867A0"/>
    <w:rsid w:val="007927F5"/>
    <w:rsid w:val="007D4DDB"/>
    <w:rsid w:val="00802CA0"/>
    <w:rsid w:val="00834874"/>
    <w:rsid w:val="0090716F"/>
    <w:rsid w:val="009260CD"/>
    <w:rsid w:val="00941BED"/>
    <w:rsid w:val="00952C25"/>
    <w:rsid w:val="009A1BA0"/>
    <w:rsid w:val="00A2118D"/>
    <w:rsid w:val="00A238A5"/>
    <w:rsid w:val="00A2629B"/>
    <w:rsid w:val="00AD76E2"/>
    <w:rsid w:val="00B06E40"/>
    <w:rsid w:val="00B20152"/>
    <w:rsid w:val="00B359E4"/>
    <w:rsid w:val="00B57D98"/>
    <w:rsid w:val="00B70850"/>
    <w:rsid w:val="00BB17B5"/>
    <w:rsid w:val="00BD6741"/>
    <w:rsid w:val="00C066B6"/>
    <w:rsid w:val="00C37BA1"/>
    <w:rsid w:val="00C4674C"/>
    <w:rsid w:val="00C506CF"/>
    <w:rsid w:val="00C72BED"/>
    <w:rsid w:val="00C80034"/>
    <w:rsid w:val="00C9578B"/>
    <w:rsid w:val="00CB0055"/>
    <w:rsid w:val="00CC0C6D"/>
    <w:rsid w:val="00D04BFE"/>
    <w:rsid w:val="00D2522B"/>
    <w:rsid w:val="00D40ACF"/>
    <w:rsid w:val="00D422DE"/>
    <w:rsid w:val="00D5459D"/>
    <w:rsid w:val="00DA1F4D"/>
    <w:rsid w:val="00DD172A"/>
    <w:rsid w:val="00DF17E2"/>
    <w:rsid w:val="00E25A26"/>
    <w:rsid w:val="00E4381A"/>
    <w:rsid w:val="00E55D74"/>
    <w:rsid w:val="00F60274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A1E5E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-1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ohnbcoelho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jo%C3%A3o-gabriel-barbosa-coelho-b473381b7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hnbcoelho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pt-BR%7b7AD31F34-9A7F-49F1-9663-DAC163150C5F%7d\%7bA9A0855C-49A7-4FC5-AB70-29B47A185F02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F3F65D1E894485BE9A95F665AB5B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5F1028-EC83-4790-85A4-D30DB0BCEFBF}"/>
      </w:docPartPr>
      <w:docPartBody>
        <w:p w:rsidR="00556401" w:rsidRDefault="00000000">
          <w:pPr>
            <w:pStyle w:val="CAF3F65D1E894485BE9A95F665AB5B2B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7C14936962F046639F02CBB2463CC7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8FA614-4DCF-424A-A249-06169DD3C0F5}"/>
      </w:docPartPr>
      <w:docPartBody>
        <w:p w:rsidR="00556401" w:rsidRDefault="00000000">
          <w:pPr>
            <w:pStyle w:val="7C14936962F046639F02CBB2463CC786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4B0AC3F5D9BA4047A5988ED7BA5BDE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F19AF9-41BC-4C63-9CE7-5DA7A9F6727A}"/>
      </w:docPartPr>
      <w:docPartBody>
        <w:p w:rsidR="00556401" w:rsidRDefault="00000000">
          <w:pPr>
            <w:pStyle w:val="4B0AC3F5D9BA4047A5988ED7BA5BDE1B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38F6C7C897364E11B0C2FCD666117E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13EFD22-C6EB-40DE-A295-1F3214256D56}"/>
      </w:docPartPr>
      <w:docPartBody>
        <w:p w:rsidR="00556401" w:rsidRDefault="00000000">
          <w:pPr>
            <w:pStyle w:val="38F6C7C897364E11B0C2FCD666117E6A"/>
          </w:pPr>
          <w:r w:rsidRPr="00D40ACF">
            <w:rPr>
              <w:noProof/>
              <w:lang w:bidi="pt-BR"/>
            </w:rPr>
            <w:t>EMAIL:</w:t>
          </w:r>
        </w:p>
      </w:docPartBody>
    </w:docPart>
    <w:docPart>
      <w:docPartPr>
        <w:name w:val="C1193FACF82B4B90A578A7A3BCFA8E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9199A3-162C-4D9B-B1B6-E544BDC6E399}"/>
      </w:docPartPr>
      <w:docPartBody>
        <w:p w:rsidR="00556401" w:rsidRDefault="00000000">
          <w:pPr>
            <w:pStyle w:val="C1193FACF82B4B90A578A7A3BCFA8E37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36E1FDA86A4346F69F9CB6948A0625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DE8233-B227-4CBA-BBC5-D1946A6DBA09}"/>
      </w:docPartPr>
      <w:docPartBody>
        <w:p w:rsidR="00556401" w:rsidRDefault="00000000">
          <w:pPr>
            <w:pStyle w:val="36E1FDA86A4346F69F9CB6948A0625A1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06"/>
    <w:rsid w:val="003A1006"/>
    <w:rsid w:val="003C1F18"/>
    <w:rsid w:val="003D46D0"/>
    <w:rsid w:val="003E6E25"/>
    <w:rsid w:val="00532FFE"/>
    <w:rsid w:val="0055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kern w:val="0"/>
      <w:szCs w:val="26"/>
      <w:lang w:val="pt-PT" w:eastAsia="ja-JP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F3F65D1E894485BE9A95F665AB5B2B">
    <w:name w:val="CAF3F65D1E894485BE9A95F665AB5B2B"/>
  </w:style>
  <w:style w:type="paragraph" w:customStyle="1" w:styleId="7C14936962F046639F02CBB2463CC786">
    <w:name w:val="7C14936962F046639F02CBB2463CC786"/>
  </w:style>
  <w:style w:type="paragraph" w:customStyle="1" w:styleId="4B0AC3F5D9BA4047A5988ED7BA5BDE1B">
    <w:name w:val="4B0AC3F5D9BA4047A5988ED7BA5BDE1B"/>
  </w:style>
  <w:style w:type="paragraph" w:customStyle="1" w:styleId="38F6C7C897364E11B0C2FCD666117E6A">
    <w:name w:val="38F6C7C897364E11B0C2FCD666117E6A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C1193FACF82B4B90A578A7A3BCFA8E37">
    <w:name w:val="C1193FACF82B4B90A578A7A3BCFA8E37"/>
  </w:style>
  <w:style w:type="paragraph" w:customStyle="1" w:styleId="36E1FDA86A4346F69F9CB6948A0625A1">
    <w:name w:val="36E1FDA86A4346F69F9CB6948A0625A1"/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kern w:val="0"/>
      <w:szCs w:val="26"/>
      <w:lang w:val="pt-PT" w:eastAsia="ja-JP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{A9A0855C-49A7-4FC5-AB70-29B47A185F02}tf00546271_win32</Template>
  <TotalTime>0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2024-07-09T02:46:00Z</dcterms:created>
  <dcterms:modified xsi:type="dcterms:W3CDTF">2024-07-09T02:55:00Z</dcterms:modified>
</cp:coreProperties>
</file>